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62" w:rsidRPr="000A26E6" w:rsidRDefault="00600262" w:rsidP="000A26E6">
      <w:bookmarkStart w:id="0" w:name="_GoBack"/>
      <w:bookmarkEnd w:id="0"/>
    </w:p>
    <w:sectPr w:rsidR="00600262" w:rsidRPr="000A26E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intFractionalCharacterWidth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US" w:vendorID="8" w:dllVersion="513" w:checkStyle="1"/>
  <w:activeWritingStyle w:appName="MSWord" w:lang="ja-JP" w:vendorID="5" w:dllVersion="512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skedForShutdown" w:val="yes"/>
    <w:docVar w:name="InputCellCount" w:val="0"/>
    <w:docVar w:name="MATLABFig16Color" w:val="YES"/>
    <w:docVar w:name="MATLABFigEmbed" w:val="YES"/>
    <w:docVar w:name="MATLABFigHeight" w:val="3.5"/>
    <w:docVar w:name="MATLABFigUnits" w:val="Inches"/>
    <w:docVar w:name="MATLABFigWidth" w:val="4"/>
    <w:docVar w:name="MATLABFmt" w:val="Short"/>
    <w:docVar w:name="MATLABFmtStyle" w:val="Loose"/>
    <w:docVar w:name="MATLABStopOnError" w:val="YES"/>
    <w:docVar w:name="NotebookVersion" w:val="R2009b.1"/>
    <w:docVar w:name="ShowCellMarkers" w:val="1"/>
    <w:docVar w:name="ShowRecalcMarkers" w:val="1"/>
  </w:docVars>
  <w:rsids>
    <w:rsidRoot w:val="00DA1C48"/>
    <w:rsid w:val="000A26E6"/>
    <w:rsid w:val="000C66ED"/>
    <w:rsid w:val="000E2F1E"/>
    <w:rsid w:val="00191F4F"/>
    <w:rsid w:val="00234042"/>
    <w:rsid w:val="002421A1"/>
    <w:rsid w:val="00253CA1"/>
    <w:rsid w:val="00280591"/>
    <w:rsid w:val="002E7DFC"/>
    <w:rsid w:val="0035109B"/>
    <w:rsid w:val="0037023B"/>
    <w:rsid w:val="003F7AC2"/>
    <w:rsid w:val="0043703E"/>
    <w:rsid w:val="0045174F"/>
    <w:rsid w:val="00452D14"/>
    <w:rsid w:val="00457BC1"/>
    <w:rsid w:val="004E5464"/>
    <w:rsid w:val="004F3538"/>
    <w:rsid w:val="005042F8"/>
    <w:rsid w:val="00600262"/>
    <w:rsid w:val="00625888"/>
    <w:rsid w:val="0071437A"/>
    <w:rsid w:val="00785432"/>
    <w:rsid w:val="0080538B"/>
    <w:rsid w:val="00824ADD"/>
    <w:rsid w:val="008A2BA6"/>
    <w:rsid w:val="00916207"/>
    <w:rsid w:val="00924A17"/>
    <w:rsid w:val="009E622A"/>
    <w:rsid w:val="00A037BE"/>
    <w:rsid w:val="00A07B23"/>
    <w:rsid w:val="00A34CF1"/>
    <w:rsid w:val="00A37752"/>
    <w:rsid w:val="00AA18A5"/>
    <w:rsid w:val="00AA6AAF"/>
    <w:rsid w:val="00AB3DCF"/>
    <w:rsid w:val="00AC3660"/>
    <w:rsid w:val="00B63EF5"/>
    <w:rsid w:val="00B908AD"/>
    <w:rsid w:val="00BA154B"/>
    <w:rsid w:val="00C52626"/>
    <w:rsid w:val="00CD5190"/>
    <w:rsid w:val="00DA1C48"/>
    <w:rsid w:val="00DB2793"/>
    <w:rsid w:val="00DC3364"/>
    <w:rsid w:val="00DE3F37"/>
    <w:rsid w:val="00DE4180"/>
    <w:rsid w:val="00EE3E1B"/>
    <w:rsid w:val="00EF2F8D"/>
    <w:rsid w:val="00F1715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NoGraph">
    <w:name w:val="NoGraph"/>
    <w:rPr>
      <w:color w:val="808080"/>
    </w:rPr>
  </w:style>
  <w:style w:type="character" w:customStyle="1" w:styleId="Input">
    <w:name w:val="Input"/>
    <w:rPr>
      <w:rFonts w:ascii="Courier New" w:hAnsi="Courier New"/>
      <w:b/>
      <w:color w:val="008000"/>
      <w:sz w:val="20"/>
    </w:rPr>
  </w:style>
  <w:style w:type="character" w:customStyle="1" w:styleId="Output">
    <w:name w:val="Output"/>
    <w:rPr>
      <w:rFonts w:ascii="Courier New" w:hAnsi="Courier New"/>
      <w:color w:val="0000FF"/>
      <w:sz w:val="20"/>
    </w:rPr>
  </w:style>
  <w:style w:type="character" w:customStyle="1" w:styleId="Error">
    <w:name w:val="Error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Pr>
      <w:rFonts w:ascii="Courier New" w:hAnsi="Courier New"/>
      <w:b/>
      <w:color w:val="000080"/>
      <w:sz w:val="20"/>
    </w:rPr>
  </w:style>
  <w:style w:type="character" w:customStyle="1" w:styleId="Calc">
    <w:name w:val="Calc"/>
    <w:rPr>
      <w:rFonts w:ascii="Times New Roman" w:hAnsi="Times New Roman"/>
      <w:vanish/>
      <w:color w:val="808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m-bo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m-book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>The MathWorks,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Matt</dc:creator>
  <cp:lastModifiedBy>Matt</cp:lastModifiedBy>
  <cp:revision>1</cp:revision>
  <cp:lastPrinted>1601-01-01T00:00:00Z</cp:lastPrinted>
  <dcterms:created xsi:type="dcterms:W3CDTF">2012-08-21T23:49:00Z</dcterms:created>
  <dcterms:modified xsi:type="dcterms:W3CDTF">2012-08-21T23:51:00Z</dcterms:modified>
</cp:coreProperties>
</file>